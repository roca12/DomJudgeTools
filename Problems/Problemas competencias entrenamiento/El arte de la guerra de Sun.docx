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D61" w:rsidRDefault="00A67A3A" w:rsidP="00A67A3A">
      <w:pPr>
        <w:pStyle w:val="Ttulo1"/>
        <w:rPr>
          <w:b/>
          <w:color w:val="FF0000"/>
          <w:sz w:val="44"/>
        </w:rPr>
      </w:pPr>
      <w:r w:rsidRPr="00A67A3A">
        <w:rPr>
          <w:b/>
          <w:color w:val="FF0000"/>
          <w:sz w:val="44"/>
        </w:rPr>
        <w:t>El arte de la guerra de Sun-Tzu</w:t>
      </w:r>
    </w:p>
    <w:p w:rsidR="00A67A3A" w:rsidRDefault="00A67A3A" w:rsidP="00A67A3A">
      <w:r>
        <w:t>“El arte de la guerra se basa en el engaño...”</w:t>
      </w:r>
    </w:p>
    <w:p w:rsidR="00A67A3A" w:rsidRDefault="00A67A3A" w:rsidP="00A67A3A"/>
    <w:p w:rsidR="00A67A3A" w:rsidRDefault="00A67A3A" w:rsidP="00A67A3A">
      <w:r>
        <w:t>Sun-Tzu fue un general chino muy respetado por sus lugartenientes, es considerado uno de los mejores estrategas de la historia, el consideraba lo siguiente.</w:t>
      </w:r>
    </w:p>
    <w:p w:rsidR="00A67A3A" w:rsidRDefault="00A67A3A" w:rsidP="00A67A3A">
      <w:pPr>
        <w:pStyle w:val="Prrafodelista"/>
        <w:numPr>
          <w:ilvl w:val="0"/>
          <w:numId w:val="1"/>
        </w:numPr>
      </w:pPr>
      <w:r>
        <w:t>Una unidad es un grupo de un soldado</w:t>
      </w:r>
    </w:p>
    <w:p w:rsidR="00A67A3A" w:rsidRDefault="00A67A3A" w:rsidP="00A67A3A">
      <w:pPr>
        <w:pStyle w:val="Prrafodelista"/>
        <w:numPr>
          <w:ilvl w:val="0"/>
          <w:numId w:val="1"/>
        </w:numPr>
      </w:pPr>
      <w:r>
        <w:t>Un dúo consta de dos soldados</w:t>
      </w:r>
    </w:p>
    <w:p w:rsidR="00A67A3A" w:rsidRDefault="00A67A3A" w:rsidP="00A67A3A">
      <w:pPr>
        <w:pStyle w:val="Prrafodelista"/>
        <w:numPr>
          <w:ilvl w:val="0"/>
          <w:numId w:val="1"/>
        </w:numPr>
      </w:pPr>
      <w:r>
        <w:t>Una escuadrilla como un grupo de 5 soldados</w:t>
      </w:r>
    </w:p>
    <w:p w:rsidR="00A67A3A" w:rsidRDefault="00A67A3A" w:rsidP="00A67A3A">
      <w:pPr>
        <w:pStyle w:val="Prrafodelista"/>
        <w:numPr>
          <w:ilvl w:val="0"/>
          <w:numId w:val="1"/>
        </w:numPr>
      </w:pPr>
      <w:r>
        <w:t>Una escuadra un grupo de 10 soldados</w:t>
      </w:r>
    </w:p>
    <w:p w:rsidR="00A67A3A" w:rsidRDefault="00A67A3A" w:rsidP="00A67A3A">
      <w:pPr>
        <w:pStyle w:val="Prrafodelista"/>
        <w:numPr>
          <w:ilvl w:val="0"/>
          <w:numId w:val="1"/>
        </w:numPr>
      </w:pPr>
      <w:r>
        <w:t>Un escuadrón</w:t>
      </w:r>
      <w:r w:rsidR="00982392">
        <w:t xml:space="preserve"> un grupo 20 soldados</w:t>
      </w:r>
    </w:p>
    <w:p w:rsidR="00A67A3A" w:rsidRDefault="00A67A3A" w:rsidP="00A67A3A">
      <w:pPr>
        <w:pStyle w:val="Prrafodelista"/>
        <w:numPr>
          <w:ilvl w:val="0"/>
          <w:numId w:val="1"/>
        </w:numPr>
      </w:pPr>
      <w:r>
        <w:t xml:space="preserve">Un pelotón </w:t>
      </w:r>
      <w:r w:rsidR="00982392">
        <w:t>tiene</w:t>
      </w:r>
      <w:r>
        <w:t xml:space="preserve"> 30 soldados</w:t>
      </w:r>
    </w:p>
    <w:p w:rsidR="00A67A3A" w:rsidRDefault="00A67A3A" w:rsidP="00A67A3A">
      <w:pPr>
        <w:pStyle w:val="Prrafodelista"/>
        <w:numPr>
          <w:ilvl w:val="0"/>
          <w:numId w:val="1"/>
        </w:numPr>
      </w:pPr>
      <w:r>
        <w:t>Un batallón</w:t>
      </w:r>
      <w:r w:rsidR="00982392">
        <w:t xml:space="preserve"> </w:t>
      </w:r>
      <w:r>
        <w:t xml:space="preserve"> 200</w:t>
      </w:r>
    </w:p>
    <w:p w:rsidR="00A67A3A" w:rsidRDefault="00A67A3A" w:rsidP="00A67A3A">
      <w:pPr>
        <w:pStyle w:val="Prrafodelista"/>
        <w:numPr>
          <w:ilvl w:val="0"/>
          <w:numId w:val="1"/>
        </w:numPr>
      </w:pPr>
      <w:r>
        <w:t xml:space="preserve">Y </w:t>
      </w:r>
      <w:r w:rsidR="00982392">
        <w:t>un grupo de combate</w:t>
      </w:r>
      <w:r>
        <w:t xml:space="preserve"> 1000</w:t>
      </w:r>
    </w:p>
    <w:p w:rsidR="00A67A3A" w:rsidRDefault="00A67A3A" w:rsidP="00A67A3A">
      <w:r>
        <w:t>Teniendo esto en cuenta, calcule cuantos subgrupos se pueden crear sabiendo el número de soldados N que Sun-Tzu tiene a su disposición.</w:t>
      </w:r>
    </w:p>
    <w:p w:rsidR="00A67A3A" w:rsidRDefault="00A67A3A" w:rsidP="00A67A3A"/>
    <w:p w:rsidR="00A67A3A" w:rsidRPr="00862064" w:rsidRDefault="00A67A3A" w:rsidP="00A67A3A">
      <w:pPr>
        <w:rPr>
          <w:b/>
          <w:color w:val="FF0000"/>
          <w:sz w:val="28"/>
        </w:rPr>
      </w:pPr>
      <w:r w:rsidRPr="00862064">
        <w:rPr>
          <w:b/>
          <w:color w:val="FF0000"/>
          <w:sz w:val="28"/>
        </w:rPr>
        <w:t>Entrada</w:t>
      </w:r>
    </w:p>
    <w:p w:rsidR="00A67A3A" w:rsidRDefault="00862064" w:rsidP="00A67A3A">
      <w:r>
        <w:t xml:space="preserve">Se tienen múltiples casos para este ejercicio, cada caso </w:t>
      </w:r>
      <w:r w:rsidR="00A67A3A">
        <w:t xml:space="preserve">consiste en un </w:t>
      </w:r>
      <w:r>
        <w:t>número</w:t>
      </w:r>
      <w:r w:rsidR="00A67A3A">
        <w:t xml:space="preserve"> </w:t>
      </w:r>
      <w:r>
        <w:t xml:space="preserve"> arbitrario </w:t>
      </w:r>
      <w:r w:rsidR="00A67A3A">
        <w:t xml:space="preserve">entero enorme </w:t>
      </w:r>
      <w:r>
        <w:t>por línea, cada línea es un caso diferente.</w:t>
      </w:r>
    </w:p>
    <w:p w:rsidR="00862064" w:rsidRPr="00862064" w:rsidRDefault="00862064" w:rsidP="00A67A3A">
      <w:pPr>
        <w:rPr>
          <w:b/>
          <w:color w:val="FF0000"/>
          <w:sz w:val="28"/>
        </w:rPr>
      </w:pPr>
      <w:r w:rsidRPr="00862064">
        <w:rPr>
          <w:b/>
          <w:color w:val="FF0000"/>
          <w:sz w:val="28"/>
        </w:rPr>
        <w:t>Salida</w:t>
      </w:r>
    </w:p>
    <w:p w:rsidR="00862064" w:rsidRDefault="00862064" w:rsidP="00A67A3A">
      <w:r>
        <w:t>Por cada entrada, imprimir la suma de la cantidad de subgrupos que se pueden formar con esa cantidad de soldados.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2064" w:rsidTr="00862064">
        <w:tc>
          <w:tcPr>
            <w:tcW w:w="4414" w:type="dxa"/>
          </w:tcPr>
          <w:p w:rsidR="00862064" w:rsidRDefault="00862064" w:rsidP="00A67A3A">
            <w:r>
              <w:t>Input</w:t>
            </w:r>
          </w:p>
        </w:tc>
        <w:tc>
          <w:tcPr>
            <w:tcW w:w="4414" w:type="dxa"/>
          </w:tcPr>
          <w:p w:rsidR="00862064" w:rsidRDefault="00862064" w:rsidP="00A67A3A">
            <w:r>
              <w:t>Output</w:t>
            </w:r>
          </w:p>
        </w:tc>
      </w:tr>
      <w:tr w:rsidR="00862064" w:rsidTr="00862064">
        <w:tc>
          <w:tcPr>
            <w:tcW w:w="4414" w:type="dxa"/>
          </w:tcPr>
          <w:p w:rsidR="00862064" w:rsidRDefault="00982392" w:rsidP="00A67A3A">
            <w:r>
              <w:t>1000</w:t>
            </w:r>
          </w:p>
          <w:p w:rsidR="00982392" w:rsidRDefault="00982392" w:rsidP="00A67A3A">
            <w:r>
              <w:t xml:space="preserve">30 </w:t>
            </w:r>
          </w:p>
          <w:p w:rsidR="003E25F2" w:rsidRDefault="003E25F2" w:rsidP="00A67A3A">
            <w:r>
              <w:t>1</w:t>
            </w:r>
          </w:p>
          <w:p w:rsidR="003E25F2" w:rsidRDefault="003E25F2" w:rsidP="00A67A3A">
            <w:r>
              <w:t>2</w:t>
            </w:r>
          </w:p>
        </w:tc>
        <w:tc>
          <w:tcPr>
            <w:tcW w:w="4414" w:type="dxa"/>
          </w:tcPr>
          <w:p w:rsidR="00862064" w:rsidRDefault="00982392" w:rsidP="00A67A3A">
            <w:bookmarkStart w:id="0" w:name="_GoBack"/>
            <w:r>
              <w:t>1889</w:t>
            </w:r>
          </w:p>
          <w:p w:rsidR="00982392" w:rsidRDefault="0094032D" w:rsidP="00A67A3A">
            <w:r>
              <w:t>56</w:t>
            </w:r>
          </w:p>
          <w:p w:rsidR="003E25F2" w:rsidRDefault="003E25F2" w:rsidP="00A67A3A">
            <w:r>
              <w:t>1</w:t>
            </w:r>
          </w:p>
          <w:p w:rsidR="003E25F2" w:rsidRDefault="0094032D" w:rsidP="00A67A3A">
            <w:r>
              <w:t>3</w:t>
            </w:r>
            <w:bookmarkEnd w:id="0"/>
          </w:p>
        </w:tc>
      </w:tr>
    </w:tbl>
    <w:p w:rsidR="00862064" w:rsidRPr="00A67A3A" w:rsidRDefault="00862064" w:rsidP="00A67A3A"/>
    <w:p w:rsidR="00A67A3A" w:rsidRDefault="00A67A3A"/>
    <w:sectPr w:rsidR="00A67A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C24" w:rsidRDefault="00545C24" w:rsidP="004038BC">
      <w:pPr>
        <w:spacing w:after="0" w:line="240" w:lineRule="auto"/>
      </w:pPr>
      <w:r>
        <w:separator/>
      </w:r>
    </w:p>
  </w:endnote>
  <w:endnote w:type="continuationSeparator" w:id="0">
    <w:p w:rsidR="00545C24" w:rsidRDefault="00545C24" w:rsidP="00403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8BC" w:rsidRDefault="004038B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8BC" w:rsidRDefault="004038BC">
    <w:pPr>
      <w:pStyle w:val="Piedepgina"/>
    </w:pPr>
    <w:r>
      <w:t>NMA-ARTEMIS Universidad ECCI 2019</w:t>
    </w:r>
  </w:p>
  <w:p w:rsidR="004038BC" w:rsidRDefault="004038BC">
    <w:pPr>
      <w:pStyle w:val="Piedepgina"/>
    </w:pPr>
    <w:r>
      <w:t xml:space="preserve">“Programación competitiva para todos” </w:t>
    </w:r>
  </w:p>
  <w:p w:rsidR="004038BC" w:rsidRDefault="004038B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8BC" w:rsidRDefault="004038B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C24" w:rsidRDefault="00545C24" w:rsidP="004038BC">
      <w:pPr>
        <w:spacing w:after="0" w:line="240" w:lineRule="auto"/>
      </w:pPr>
      <w:r>
        <w:separator/>
      </w:r>
    </w:p>
  </w:footnote>
  <w:footnote w:type="continuationSeparator" w:id="0">
    <w:p w:rsidR="00545C24" w:rsidRDefault="00545C24" w:rsidP="00403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8BC" w:rsidRDefault="004038B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8BC" w:rsidRDefault="004038B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8BC" w:rsidRDefault="004038B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D54BF7"/>
    <w:multiLevelType w:val="hybridMultilevel"/>
    <w:tmpl w:val="8ADA7728"/>
    <w:lvl w:ilvl="0" w:tplc="98E88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3A"/>
    <w:rsid w:val="003E25F2"/>
    <w:rsid w:val="004038BC"/>
    <w:rsid w:val="004E5C0F"/>
    <w:rsid w:val="00545C24"/>
    <w:rsid w:val="006469AA"/>
    <w:rsid w:val="00862064"/>
    <w:rsid w:val="0094032D"/>
    <w:rsid w:val="00982392"/>
    <w:rsid w:val="00A67A3A"/>
    <w:rsid w:val="00D2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28E1B-3D86-4A4C-A4BA-DC4DE1F4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7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38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8BC"/>
  </w:style>
  <w:style w:type="paragraph" w:styleId="Piedepgina">
    <w:name w:val="footer"/>
    <w:basedOn w:val="Normal"/>
    <w:link w:val="PiedepginaCar"/>
    <w:uiPriority w:val="99"/>
    <w:unhideWhenUsed/>
    <w:rsid w:val="004038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8BC"/>
  </w:style>
  <w:style w:type="character" w:customStyle="1" w:styleId="Ttulo1Car">
    <w:name w:val="Título 1 Car"/>
    <w:basedOn w:val="Fuentedeprrafopredeter"/>
    <w:link w:val="Ttulo1"/>
    <w:uiPriority w:val="9"/>
    <w:rsid w:val="00A67A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67A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62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go\Documents\Plantillas%20personalizadas%20de%20Office\pdfartemi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pdfartemis.dotx</Template>
  <TotalTime>58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4</cp:revision>
  <cp:lastPrinted>2019-02-26T22:59:00Z</cp:lastPrinted>
  <dcterms:created xsi:type="dcterms:W3CDTF">2019-02-21T18:21:00Z</dcterms:created>
  <dcterms:modified xsi:type="dcterms:W3CDTF">2019-02-26T23:16:00Z</dcterms:modified>
</cp:coreProperties>
</file>